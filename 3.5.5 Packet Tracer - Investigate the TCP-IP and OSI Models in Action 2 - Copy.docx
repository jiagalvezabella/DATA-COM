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D4A68" w:rsidR="004D36D7" w:rsidP="00F112EB" w:rsidRDefault="004F37AE" w14:paraId="2B0744E7" w14:textId="4A33BD70">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Pr="00FD4A68" w:rsidR="004D36D7">
        <w:t xml:space="preserve"> </w:t>
      </w:r>
    </w:p>
    <w:p w:rsidRPr="00BB73FF" w:rsidR="00F112EB" w:rsidP="00F112EB" w:rsidRDefault="00F112EB" w14:paraId="675F75A4" w14:textId="77777777">
      <w:pPr>
        <w:pStyle w:val="Heading1"/>
        <w:numPr>
          <w:ilvl w:val="0"/>
          <w:numId w:val="3"/>
        </w:numPr>
      </w:pPr>
      <w:r w:rsidRPr="00BB73FF">
        <w:t>Objective</w:t>
      </w:r>
      <w:r>
        <w:t>s</w:t>
      </w:r>
    </w:p>
    <w:p w:rsidRPr="004C0909" w:rsidR="00F112EB" w:rsidP="00F112EB" w:rsidRDefault="00F112EB" w14:paraId="5430FBD4" w14:textId="77777777">
      <w:pPr>
        <w:pStyle w:val="BodyTextL25Bold"/>
      </w:pPr>
      <w:r>
        <w:t>Part 1: Examine HTTP Web Traffic</w:t>
      </w:r>
    </w:p>
    <w:p w:rsidRPr="004C0909" w:rsidR="00F112EB" w:rsidP="00F112EB" w:rsidRDefault="00F112EB" w14:paraId="7639D964" w14:textId="77777777">
      <w:pPr>
        <w:pStyle w:val="BodyTextL25Bold"/>
      </w:pPr>
      <w:r>
        <w:t>Part 2: Display Elements of the TCP/IP Protocol Suite</w:t>
      </w:r>
    </w:p>
    <w:p w:rsidRPr="00C07FD9" w:rsidR="00F112EB" w:rsidP="00F112EB" w:rsidRDefault="00F112EB" w14:paraId="2455C851" w14:textId="77777777">
      <w:pPr>
        <w:pStyle w:val="Heading1"/>
        <w:numPr>
          <w:ilvl w:val="0"/>
          <w:numId w:val="3"/>
        </w:numPr>
      </w:pPr>
      <w:r>
        <w:t>Background</w:t>
      </w:r>
    </w:p>
    <w:p w:rsidR="00F112EB" w:rsidP="00F112EB" w:rsidRDefault="00F112EB" w14:paraId="09F28FFD" w14:textId="77777777">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rsidR="00F112EB" w:rsidP="00F112EB" w:rsidRDefault="00F112EB" w14:paraId="398A981B" w14:textId="77777777">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rsidR="00F112EB" w:rsidP="00F112EB" w:rsidRDefault="00F112EB" w14:paraId="14FA0A52" w14:textId="242B1880">
      <w:pPr>
        <w:pStyle w:val="BodyTextL25"/>
      </w:pPr>
      <w:r>
        <w:t>Even though much of the information displayed will be discussed in more detail later, this is an opportunity to explore the functionality of Packet Tracer and be able to visualize the encapsulation process.</w:t>
      </w:r>
    </w:p>
    <w:p w:rsidRPr="00A47CC2" w:rsidR="00887FBD" w:rsidP="00887FBD" w:rsidRDefault="00887FBD" w14:paraId="2457A5F7" w14:textId="0E0FC6FA">
      <w:pPr>
        <w:pStyle w:val="Heading1"/>
      </w:pPr>
      <w:r>
        <w:t>Instructions</w:t>
      </w:r>
    </w:p>
    <w:p w:rsidRPr="004C0909" w:rsidR="00F112EB" w:rsidP="004039CE" w:rsidRDefault="00F112EB" w14:paraId="576A9C57" w14:textId="77777777">
      <w:pPr>
        <w:pStyle w:val="Heading2"/>
      </w:pPr>
      <w:r w:rsidRPr="00D33D77">
        <w:t>Examine HTTP Web Tr</w:t>
      </w:r>
      <w:r>
        <w:t>affic</w:t>
      </w:r>
    </w:p>
    <w:p w:rsidR="00F112EB" w:rsidP="00F112EB" w:rsidRDefault="00F112EB" w14:paraId="2FFCAA6C" w14:textId="77777777">
      <w:pPr>
        <w:pStyle w:val="BodyTextL25"/>
      </w:pPr>
      <w:r>
        <w:t>In Part 1 of this activity, you will use Packet Tracer (PT) Simulation mode to generate web traffic and examine HTTP.</w:t>
      </w:r>
    </w:p>
    <w:p w:rsidR="00F112EB" w:rsidP="00F112EB" w:rsidRDefault="00F112EB" w14:paraId="0B22AB88" w14:textId="77777777">
      <w:pPr>
        <w:pStyle w:val="Heading3"/>
      </w:pPr>
      <w:r w:rsidRPr="0048109F">
        <w:t xml:space="preserve">Switch from Realtime to Simulation </w:t>
      </w:r>
      <w:r>
        <w:t>m</w:t>
      </w:r>
      <w:r w:rsidRPr="0048109F">
        <w:t>ode</w:t>
      </w:r>
      <w:r>
        <w:t>.</w:t>
      </w:r>
    </w:p>
    <w:p w:rsidR="00F112EB" w:rsidP="00F112EB" w:rsidRDefault="00F112EB" w14:paraId="4C1B4005" w14:textId="7F2BDBAA">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rsidR="00F112EB" w:rsidP="00F112EB" w:rsidRDefault="00F112EB" w14:paraId="4C73E1D2" w14:textId="77777777">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rsidR="00F112EB" w:rsidP="00F112EB" w:rsidRDefault="00F112EB" w14:paraId="14AB259C" w14:textId="77777777">
      <w:pPr>
        <w:pStyle w:val="SubStepAlpha"/>
      </w:pPr>
      <w:r>
        <w:t xml:space="preserve">Select </w:t>
      </w:r>
      <w:r w:rsidRPr="00FA3BBE">
        <w:rPr>
          <w:b/>
        </w:rPr>
        <w:t>HTTP</w:t>
      </w:r>
      <w:r>
        <w:t xml:space="preserve"> from the </w:t>
      </w:r>
      <w:r w:rsidRPr="00FA3BBE">
        <w:rPr>
          <w:b/>
        </w:rPr>
        <w:t>Event List Filters</w:t>
      </w:r>
      <w:r>
        <w:t>.</w:t>
      </w:r>
    </w:p>
    <w:p w:rsidR="00F112EB" w:rsidP="00F112EB" w:rsidRDefault="00F112EB" w14:paraId="04CE8FDE" w14:textId="56F269E0">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rsidR="00F112EB" w:rsidP="00F112EB" w:rsidRDefault="00F112EB" w14:paraId="0371E1FD" w14:textId="402A26F2">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 xml:space="preserve">from the </w:t>
      </w:r>
      <w:proofErr w:type="spellStart"/>
      <w:r w:rsidR="007B53BA">
        <w:t>Misc</w:t>
      </w:r>
      <w:proofErr w:type="spellEnd"/>
      <w:r w:rsidR="007B53BA">
        <w:t xml:space="preserve">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Pr="0015734D" w:rsidR="007B53BA">
        <w:rPr>
          <w:b/>
        </w:rPr>
        <w:t>Edit Filters</w:t>
      </w:r>
      <w:r w:rsidR="007B53BA">
        <w:t xml:space="preserve"> window. </w:t>
      </w:r>
      <w:r>
        <w:t>The Visible Events should now only display HTTP.</w:t>
      </w:r>
    </w:p>
    <w:p w:rsidR="00F112EB" w:rsidP="00F112EB" w:rsidRDefault="00F112EB" w14:paraId="42F74C13" w14:textId="77777777">
      <w:pPr>
        <w:pStyle w:val="Heading3"/>
      </w:pPr>
      <w:r>
        <w:t>Generate web (HTTP) traffic.</w:t>
      </w:r>
    </w:p>
    <w:p w:rsidR="00F112EB" w:rsidP="00F112EB" w:rsidRDefault="00F112EB" w14:paraId="242E5257" w14:textId="64E11128">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rsidR="00F112EB" w:rsidP="00F112EB" w:rsidRDefault="00F112EB" w14:paraId="20199A7D" w14:textId="77777777">
      <w:pPr>
        <w:pStyle w:val="BodyTextL25"/>
      </w:pPr>
      <w:r w:rsidRPr="00A9155F">
        <w:rPr>
          <w:b/>
        </w:rPr>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rsidR="00F112EB" w:rsidP="00F112EB" w:rsidRDefault="00F112EB" w14:paraId="114880CF" w14:textId="77777777">
      <w:pPr>
        <w:pStyle w:val="SubStepAlpha"/>
      </w:pPr>
      <w:r>
        <w:t xml:space="preserve">Click </w:t>
      </w:r>
      <w:r w:rsidRPr="007016B5">
        <w:rPr>
          <w:b/>
        </w:rPr>
        <w:t>Web Client</w:t>
      </w:r>
      <w:r>
        <w:t xml:space="preserve"> in the </w:t>
      </w:r>
      <w:proofErr w:type="gramStart"/>
      <w:r>
        <w:t>far left</w:t>
      </w:r>
      <w:proofErr w:type="gramEnd"/>
      <w:r>
        <w:t xml:space="preserve"> pane.</w:t>
      </w:r>
    </w:p>
    <w:p w:rsidR="00F112EB" w:rsidP="00F112EB" w:rsidRDefault="00F112EB" w14:paraId="25823F0C" w14:textId="77777777">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rsidR="00F112EB" w:rsidP="00F112EB" w:rsidRDefault="00F112EB" w14:paraId="10B96B88" w14:textId="77777777">
      <w:pPr>
        <w:pStyle w:val="SubStepAlpha"/>
      </w:pPr>
      <w:r>
        <w:t xml:space="preserve">In the URL field, enter </w:t>
      </w:r>
      <w:r w:rsidRPr="000E5CCE">
        <w:rPr>
          <w:b/>
        </w:rPr>
        <w:t>www.osi.local</w:t>
      </w:r>
      <w:r>
        <w:t xml:space="preserve"> and click </w:t>
      </w:r>
      <w:r w:rsidRPr="009D1E61">
        <w:rPr>
          <w:b/>
        </w:rPr>
        <w:t>Go</w:t>
      </w:r>
      <w:r>
        <w:t>.</w:t>
      </w:r>
    </w:p>
    <w:p w:rsidR="00F112EB" w:rsidP="00F112EB" w:rsidRDefault="00F112EB" w14:paraId="345EEE6A" w14:textId="683D51C2">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rsidR="00F112EB" w:rsidP="00F112EB" w:rsidRDefault="00F112EB" w14:paraId="38ED2037" w14:textId="77777777">
      <w:pPr>
        <w:pStyle w:val="SubStepAlpha"/>
      </w:pPr>
      <w:r>
        <w:t xml:space="preserve">Click </w:t>
      </w:r>
      <w:r>
        <w:rPr>
          <w:b/>
        </w:rPr>
        <w:t xml:space="preserve">Capture/Forward </w:t>
      </w:r>
      <w:r>
        <w:t>four times. There should be four events in the Event List.</w:t>
      </w:r>
    </w:p>
    <w:p w:rsidR="00F112EB" w:rsidP="00F112EB" w:rsidRDefault="00F112EB" w14:paraId="7BF9B14C" w14:textId="77777777">
      <w:pPr>
        <w:pStyle w:val="Heading4"/>
      </w:pPr>
      <w:r>
        <w:t>Question:</w:t>
      </w:r>
    </w:p>
    <w:p w:rsidR="00F112EB" w:rsidP="6BEB6C5B" w:rsidRDefault="00F112EB" w14:paraId="3513B037" w14:textId="3A998291">
      <w:pPr>
        <w:pStyle w:val="BodyTextL50"/>
        <w:spacing w:before="0"/>
        <w:rPr>
          <w:color w:val="FF0000"/>
        </w:rPr>
      </w:pPr>
      <w:r w:rsidR="6BEB6C5B">
        <w:rPr/>
        <w:t xml:space="preserve">Look at the Web Client web browser page. Did anything change? </w:t>
      </w:r>
      <w:r w:rsidRPr="6BEB6C5B" w:rsidR="6BEB6C5B">
        <w:rPr>
          <w:color w:val="FF0000"/>
        </w:rPr>
        <w:t xml:space="preserve">Yes. The Web Server, and it </w:t>
      </w:r>
      <w:r w:rsidRPr="6BEB6C5B" w:rsidR="6BEB6C5B">
        <w:rPr>
          <w:color w:val="FF0000"/>
        </w:rPr>
        <w:t>say</w:t>
      </w:r>
      <w:r w:rsidRPr="6BEB6C5B" w:rsidR="6BEB6C5B">
        <w:rPr>
          <w:color w:val="FF0000"/>
        </w:rPr>
        <w:t xml:space="preserve"> “You have successfully accessed the home page for Web Server.”</w:t>
      </w:r>
    </w:p>
    <w:p w:rsidR="00F112EB" w:rsidP="00F112EB" w:rsidRDefault="00F112EB" w14:paraId="4F5BEE58" w14:textId="77777777">
      <w:pPr>
        <w:pStyle w:val="AnswerLineL50"/>
      </w:pPr>
      <w:r>
        <w:t>Type your answers here.</w:t>
      </w:r>
    </w:p>
    <w:p w:rsidR="00F112EB" w:rsidP="00F112EB" w:rsidRDefault="00F112EB" w14:paraId="110617EF" w14:textId="77777777">
      <w:pPr>
        <w:pStyle w:val="Heading3"/>
      </w:pPr>
      <w:r>
        <w:t>Explore the contents of the HTTP packet.</w:t>
      </w:r>
    </w:p>
    <w:p w:rsidR="00F112EB" w:rsidP="00F112EB" w:rsidRDefault="00F112EB" w14:paraId="31D0EDC3" w14:textId="31E0A137">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rsidR="00F112EB" w:rsidP="00F112EB" w:rsidRDefault="00F112EB" w14:paraId="373E25AF" w14:textId="77777777">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rsidR="007E2994" w:rsidP="00F112EB" w:rsidRDefault="00F112EB" w14:paraId="3828BE93" w14:textId="77777777">
      <w:pPr>
        <w:pStyle w:val="SubStepAlpha"/>
      </w:pPr>
      <w:r>
        <w:t xml:space="preserve">Ensure that the </w:t>
      </w:r>
      <w:r w:rsidRPr="005A6126">
        <w:rPr>
          <w:b/>
        </w:rPr>
        <w:t>OSI Model</w:t>
      </w:r>
      <w:r>
        <w:t xml:space="preserve"> tab is selected.</w:t>
      </w:r>
    </w:p>
    <w:p w:rsidR="00F112EB" w:rsidP="00BD2E86" w:rsidRDefault="00F112EB" w14:paraId="66388E3A" w14:textId="33269A30">
      <w:pPr>
        <w:pStyle w:val="BodyTextL50"/>
      </w:pPr>
      <w:r>
        <w:t xml:space="preserve">Under the </w:t>
      </w:r>
      <w:r>
        <w:rPr>
          <w:b/>
        </w:rPr>
        <w:t>Out Layers</w:t>
      </w:r>
      <w:r>
        <w:t xml:space="preserve"> column, </w:t>
      </w:r>
      <w:r w:rsidR="0015734D">
        <w:t xml:space="preserve">click </w:t>
      </w:r>
      <w:r w:rsidRPr="00765E58">
        <w:rPr>
          <w:b/>
        </w:rPr>
        <w:t>Layer 7</w:t>
      </w:r>
      <w:r>
        <w:t>.</w:t>
      </w:r>
    </w:p>
    <w:p w:rsidR="00F112EB" w:rsidP="00F112EB" w:rsidRDefault="00F112EB" w14:paraId="22B5373D" w14:textId="7E539C7B">
      <w:pPr>
        <w:pStyle w:val="Heading4"/>
      </w:pPr>
      <w:r>
        <w:t>Question</w:t>
      </w:r>
      <w:r w:rsidR="007E2994">
        <w:t>s</w:t>
      </w:r>
      <w:r>
        <w:t>:</w:t>
      </w:r>
    </w:p>
    <w:p w:rsidR="00F112EB" w:rsidP="00AE4BCA" w:rsidRDefault="00F112EB" w14:paraId="774C9FE1" w14:textId="216BBC75">
      <w:pPr>
        <w:pStyle w:val="BodyTextL50"/>
        <w:spacing w:before="0"/>
        <w:rPr/>
      </w:pPr>
      <w:r w:rsidR="6BEB6C5B">
        <w:rPr/>
        <w:t xml:space="preserve">What information is listed in the numbered steps directly below the </w:t>
      </w:r>
      <w:r w:rsidRPr="6BEB6C5B" w:rsidR="6BEB6C5B">
        <w:rPr>
          <w:b w:val="1"/>
          <w:bCs w:val="1"/>
        </w:rPr>
        <w:t>In Layers</w:t>
      </w:r>
      <w:r w:rsidR="6BEB6C5B">
        <w:rPr/>
        <w:t xml:space="preserve"> and </w:t>
      </w:r>
      <w:r w:rsidRPr="6BEB6C5B" w:rsidR="6BEB6C5B">
        <w:rPr>
          <w:b w:val="1"/>
          <w:bCs w:val="1"/>
        </w:rPr>
        <w:t>Out Layers</w:t>
      </w:r>
      <w:r w:rsidR="6BEB6C5B">
        <w:rPr/>
        <w:t xml:space="preserve"> boxes for Layer 7? </w:t>
      </w:r>
      <w:r w:rsidRPr="6BEB6C5B" w:rsidR="6BEB6C5B">
        <w:rPr>
          <w:color w:val="FF0000"/>
        </w:rPr>
        <w:t xml:space="preserve">It </w:t>
      </w:r>
      <w:r w:rsidRPr="6BEB6C5B" w:rsidR="6BEB6C5B">
        <w:rPr>
          <w:color w:val="FF0000"/>
        </w:rPr>
        <w:t>says</w:t>
      </w:r>
      <w:r w:rsidRPr="6BEB6C5B" w:rsidR="6BEB6C5B">
        <w:rPr>
          <w:color w:val="FF0000"/>
        </w:rPr>
        <w:t xml:space="preserve"> “The HTTP client sends a HTTP </w:t>
      </w:r>
      <w:r w:rsidRPr="6BEB6C5B" w:rsidR="6BEB6C5B">
        <w:rPr>
          <w:color w:val="FF0000"/>
        </w:rPr>
        <w:t>request t</w:t>
      </w:r>
      <w:r w:rsidRPr="6BEB6C5B" w:rsidR="6BEB6C5B">
        <w:rPr>
          <w:color w:val="FF0000"/>
        </w:rPr>
        <w:t>o the server.”</w:t>
      </w:r>
    </w:p>
    <w:p w:rsidRPr="00A06F24" w:rsidR="00F112EB" w:rsidP="00F112EB" w:rsidRDefault="00F112EB" w14:paraId="519E6AD5" w14:textId="77777777">
      <w:pPr>
        <w:pStyle w:val="AnswerLineL50"/>
      </w:pPr>
      <w:r>
        <w:t>Type your answers here.</w:t>
      </w:r>
    </w:p>
    <w:p w:rsidR="00E673EF" w:rsidP="00E673EF" w:rsidRDefault="00F112EB" w14:paraId="63B8C41E" w14:textId="720180E8">
      <w:pPr>
        <w:pStyle w:val="BodyTextL50"/>
        <w:spacing w:before="0"/>
        <w:rPr/>
      </w:pPr>
      <w:r w:rsidR="6BEB6C5B">
        <w:rPr/>
        <w:t xml:space="preserve">What is the </w:t>
      </w:r>
      <w:r w:rsidRPr="6BEB6C5B" w:rsidR="6BEB6C5B">
        <w:rPr>
          <w:b w:val="1"/>
          <w:bCs w:val="1"/>
        </w:rPr>
        <w:t>Dst</w:t>
      </w:r>
      <w:r w:rsidRPr="6BEB6C5B" w:rsidR="6BEB6C5B">
        <w:rPr>
          <w:b w:val="1"/>
          <w:bCs w:val="1"/>
        </w:rPr>
        <w:t xml:space="preserve"> Port</w:t>
      </w:r>
      <w:r w:rsidR="6BEB6C5B">
        <w:rPr/>
        <w:t xml:space="preserve"> value for </w:t>
      </w:r>
      <w:r w:rsidRPr="6BEB6C5B" w:rsidR="6BEB6C5B">
        <w:rPr>
          <w:b w:val="1"/>
          <w:bCs w:val="1"/>
        </w:rPr>
        <w:t xml:space="preserve">Layer 4 </w:t>
      </w:r>
      <w:r w:rsidR="6BEB6C5B">
        <w:rPr/>
        <w:t xml:space="preserve">under the </w:t>
      </w:r>
      <w:r w:rsidRPr="6BEB6C5B" w:rsidR="6BEB6C5B">
        <w:rPr>
          <w:b w:val="1"/>
          <w:bCs w:val="1"/>
        </w:rPr>
        <w:t xml:space="preserve">Out Layers </w:t>
      </w:r>
      <w:r w:rsidR="6BEB6C5B">
        <w:rPr/>
        <w:t xml:space="preserve">column? </w:t>
      </w:r>
      <w:r w:rsidRPr="6BEB6C5B" w:rsidR="6BEB6C5B">
        <w:rPr>
          <w:color w:val="FF0000"/>
        </w:rPr>
        <w:t>80</w:t>
      </w:r>
    </w:p>
    <w:p w:rsidR="00E673EF" w:rsidP="00E673EF" w:rsidRDefault="00E673EF" w14:paraId="4248913C" w14:textId="77777777">
      <w:pPr>
        <w:pStyle w:val="AnswerLineL50"/>
      </w:pPr>
      <w:r>
        <w:t>Type your answers here.</w:t>
      </w:r>
    </w:p>
    <w:p w:rsidR="00E673EF" w:rsidP="6BEB6C5B" w:rsidRDefault="00F112EB" w14:paraId="2A049A16" w14:textId="5781276D">
      <w:pPr>
        <w:pStyle w:val="BodyTextL50"/>
        <w:spacing w:before="0"/>
        <w:rPr>
          <w:color w:val="FF0000"/>
        </w:rPr>
      </w:pPr>
      <w:r w:rsidR="6BEB6C5B">
        <w:rPr/>
        <w:t xml:space="preserve">What is the </w:t>
      </w:r>
      <w:r w:rsidRPr="6BEB6C5B" w:rsidR="6BEB6C5B">
        <w:rPr>
          <w:b w:val="1"/>
          <w:bCs w:val="1"/>
        </w:rPr>
        <w:t>D</w:t>
      </w:r>
      <w:r w:rsidRPr="6BEB6C5B" w:rsidR="6BEB6C5B">
        <w:rPr>
          <w:b w:val="1"/>
          <w:bCs w:val="1"/>
        </w:rPr>
        <w:t>e</w:t>
      </w:r>
      <w:r w:rsidRPr="6BEB6C5B" w:rsidR="6BEB6C5B">
        <w:rPr>
          <w:b w:val="1"/>
          <w:bCs w:val="1"/>
        </w:rPr>
        <w:t>st</w:t>
      </w:r>
      <w:r w:rsidRPr="6BEB6C5B" w:rsidR="6BEB6C5B">
        <w:rPr>
          <w:b w:val="1"/>
          <w:bCs w:val="1"/>
        </w:rPr>
        <w:t>. IP</w:t>
      </w:r>
      <w:r w:rsidR="6BEB6C5B">
        <w:rPr/>
        <w:t xml:space="preserve"> value for </w:t>
      </w:r>
      <w:r w:rsidRPr="6BEB6C5B" w:rsidR="6BEB6C5B">
        <w:rPr>
          <w:b w:val="1"/>
          <w:bCs w:val="1"/>
        </w:rPr>
        <w:t>Layer 3</w:t>
      </w:r>
      <w:r w:rsidR="6BEB6C5B">
        <w:rPr/>
        <w:t xml:space="preserve"> under the </w:t>
      </w:r>
      <w:r w:rsidRPr="6BEB6C5B" w:rsidR="6BEB6C5B">
        <w:rPr>
          <w:b w:val="1"/>
          <w:bCs w:val="1"/>
        </w:rPr>
        <w:t xml:space="preserve">Out Layers </w:t>
      </w:r>
      <w:r w:rsidR="6BEB6C5B">
        <w:rPr/>
        <w:t xml:space="preserve">column? </w:t>
      </w:r>
      <w:r w:rsidRPr="6BEB6C5B" w:rsidR="6BEB6C5B">
        <w:rPr>
          <w:color w:val="FF0000"/>
        </w:rPr>
        <w:t>192.168.1.254</w:t>
      </w:r>
    </w:p>
    <w:p w:rsidR="00E673EF" w:rsidP="00716317" w:rsidRDefault="00E673EF" w14:paraId="0D980434" w14:textId="77777777">
      <w:pPr>
        <w:pStyle w:val="AnswerLineL50"/>
      </w:pPr>
      <w:r>
        <w:t>Type your answers here.</w:t>
      </w:r>
    </w:p>
    <w:p w:rsidR="00065C83" w:rsidP="6BEB6C5B" w:rsidRDefault="00F112EB" w14:paraId="53C7F7B5" w14:textId="79FBC449">
      <w:pPr>
        <w:pStyle w:val="BodyTextL50"/>
        <w:spacing w:before="0"/>
        <w:rPr>
          <w:color w:val="FF0000"/>
        </w:rPr>
      </w:pPr>
      <w:r w:rsidR="6BEB6C5B">
        <w:rPr/>
        <w:t xml:space="preserve">What information is displayed at Layer 2 under the </w:t>
      </w:r>
      <w:r w:rsidRPr="6BEB6C5B" w:rsidR="6BEB6C5B">
        <w:rPr>
          <w:b w:val="1"/>
          <w:bCs w:val="1"/>
        </w:rPr>
        <w:t>Out Layers</w:t>
      </w:r>
      <w:r w:rsidR="6BEB6C5B">
        <w:rPr/>
        <w:t xml:space="preserve"> column? </w:t>
      </w:r>
      <w:r w:rsidRPr="6BEB6C5B" w:rsidR="6BEB6C5B">
        <w:rPr>
          <w:color w:val="FF0000"/>
        </w:rPr>
        <w:t>Ethernet II Header 0060.47CA.4DEE &gt;&gt; 0001.96A9.401D</w:t>
      </w:r>
    </w:p>
    <w:p w:rsidR="00065C83" w:rsidP="00065C83" w:rsidRDefault="00065C83" w14:paraId="3976C394" w14:textId="77777777">
      <w:pPr>
        <w:pStyle w:val="AnswerLineL50"/>
      </w:pPr>
      <w:r>
        <w:t>Type your answers here.</w:t>
      </w:r>
    </w:p>
    <w:p w:rsidR="00F112EB" w:rsidP="00F112EB" w:rsidRDefault="00F112EB" w14:paraId="73C74A59" w14:textId="7C46E9EC">
      <w:pPr>
        <w:pStyle w:val="SubStepAlpha"/>
      </w:pPr>
      <w:r>
        <w:t xml:space="preserve">Click the </w:t>
      </w:r>
      <w:bookmarkStart w:name="_Hlk18493756" w:id="0"/>
      <w:r>
        <w:rPr>
          <w:b/>
        </w:rPr>
        <w:t>Outbound PDU Details</w:t>
      </w:r>
      <w:r>
        <w:t xml:space="preserve"> </w:t>
      </w:r>
      <w:bookmarkEnd w:id="0"/>
      <w:r>
        <w:t>tab.</w:t>
      </w:r>
    </w:p>
    <w:p w:rsidRPr="00403ACD" w:rsidR="00F112EB" w:rsidP="00F112EB" w:rsidRDefault="00F112EB" w14:paraId="3F7C2B1F" w14:textId="13FB7B89">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rsidR="00F61A58" w:rsidP="000C1D7F" w:rsidRDefault="00F112EB" w14:paraId="24150B03" w14:textId="0453479C">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Pr="00CA6F38" w:rsid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w:t>
      </w:r>
      <w:proofErr w:type="spellStart"/>
      <w:proofErr w:type="gramStart"/>
      <w:r>
        <w:t>such.</w:t>
      </w:r>
      <w:r w:rsidR="00F61A58">
        <w:t>Questions</w:t>
      </w:r>
      <w:proofErr w:type="spellEnd"/>
      <w:proofErr w:type="gramEnd"/>
      <w:r w:rsidR="00F61A58">
        <w:t>:</w:t>
      </w:r>
    </w:p>
    <w:p w:rsidR="00F61A58" w:rsidP="6BEB6C5B" w:rsidRDefault="00F112EB" w14:paraId="565449FB" w14:textId="7930CB81">
      <w:pPr>
        <w:pStyle w:val="BodyTextL50"/>
        <w:spacing w:before="0"/>
        <w:rPr>
          <w:color w:val="FF0000"/>
        </w:rPr>
      </w:pPr>
      <w:r w:rsidR="6BEB6C5B">
        <w:rPr/>
        <w:t xml:space="preserve">What is the common information listed under the </w:t>
      </w:r>
      <w:r w:rsidRPr="6BEB6C5B" w:rsidR="6BEB6C5B">
        <w:rPr>
          <w:b w:val="1"/>
          <w:bCs w:val="1"/>
        </w:rPr>
        <w:t xml:space="preserve">IP </w:t>
      </w:r>
      <w:r w:rsidR="6BEB6C5B">
        <w:rPr/>
        <w:t xml:space="preserve">section of </w:t>
      </w:r>
      <w:r w:rsidRPr="6BEB6C5B" w:rsidR="6BEB6C5B">
        <w:rPr>
          <w:b w:val="1"/>
          <w:bCs w:val="1"/>
        </w:rPr>
        <w:t xml:space="preserve">PDU Details </w:t>
      </w:r>
      <w:r w:rsidR="6BEB6C5B">
        <w:rPr/>
        <w:t xml:space="preserve">as compared to the information listed under the </w:t>
      </w:r>
      <w:r w:rsidRPr="6BEB6C5B" w:rsidR="6BEB6C5B">
        <w:rPr>
          <w:b w:val="1"/>
          <w:bCs w:val="1"/>
        </w:rPr>
        <w:t xml:space="preserve">OSI Model </w:t>
      </w:r>
      <w:r w:rsidR="6BEB6C5B">
        <w:rPr/>
        <w:t xml:space="preserve">tab? With which layer is it associated? </w:t>
      </w:r>
      <w:r w:rsidRPr="6BEB6C5B" w:rsidR="6BEB6C5B">
        <w:rPr>
          <w:color w:val="FF0000"/>
        </w:rPr>
        <w:t>Its</w:t>
      </w:r>
      <w:r w:rsidRPr="6BEB6C5B" w:rsidR="6BEB6C5B">
        <w:rPr>
          <w:color w:val="FF0000"/>
        </w:rPr>
        <w:t xml:space="preserve"> </w:t>
      </w:r>
      <w:r w:rsidRPr="6BEB6C5B" w:rsidR="6BEB6C5B">
        <w:rPr>
          <w:color w:val="FF0000"/>
        </w:rPr>
        <w:t>associated</w:t>
      </w:r>
      <w:r w:rsidRPr="6BEB6C5B" w:rsidR="6BEB6C5B">
        <w:rPr>
          <w:color w:val="FF0000"/>
        </w:rPr>
        <w:t xml:space="preserve"> </w:t>
      </w:r>
      <w:r w:rsidRPr="6BEB6C5B" w:rsidR="6BEB6C5B">
        <w:rPr>
          <w:color w:val="FF0000"/>
        </w:rPr>
        <w:t>in</w:t>
      </w:r>
      <w:r w:rsidRPr="6BEB6C5B" w:rsidR="6BEB6C5B">
        <w:rPr>
          <w:color w:val="FF0000"/>
        </w:rPr>
        <w:t xml:space="preserve"> Layer </w:t>
      </w:r>
      <w:r w:rsidRPr="6BEB6C5B" w:rsidR="6BEB6C5B">
        <w:rPr>
          <w:color w:val="FF0000"/>
        </w:rPr>
        <w:t>3</w:t>
      </w:r>
      <w:r w:rsidRPr="6BEB6C5B" w:rsidR="6BEB6C5B">
        <w:rPr>
          <w:color w:val="FF0000"/>
        </w:rPr>
        <w:t xml:space="preserve"> and it </w:t>
      </w:r>
      <w:r w:rsidRPr="6BEB6C5B" w:rsidR="6BEB6C5B">
        <w:rPr>
          <w:color w:val="FF0000"/>
        </w:rPr>
        <w:t>got</w:t>
      </w:r>
      <w:r w:rsidRPr="6BEB6C5B" w:rsidR="6BEB6C5B">
        <w:rPr>
          <w:color w:val="FF0000"/>
        </w:rPr>
        <w:t xml:space="preserve"> the same SRC. IP and DEST. IP </w:t>
      </w:r>
    </w:p>
    <w:p w:rsidR="00F61A58" w:rsidP="00F61A58" w:rsidRDefault="00F61A58" w14:paraId="7AA6FE7E" w14:textId="77777777">
      <w:pPr>
        <w:pStyle w:val="AnswerLineL50"/>
      </w:pPr>
      <w:r>
        <w:t>Type your answers here.</w:t>
      </w:r>
    </w:p>
    <w:p w:rsidR="00F61A58" w:rsidP="6BEB6C5B" w:rsidRDefault="00F112EB" w14:paraId="488E820D" w14:textId="4DE5CBCF">
      <w:pPr>
        <w:pStyle w:val="InstNoteRed"/>
        <w:rPr>
          <w:color w:val="FF0000"/>
        </w:rPr>
      </w:pPr>
      <w:r w:rsidR="6BEB6C5B">
        <w:rPr/>
        <w:t xml:space="preserve">             </w:t>
      </w:r>
      <w:r w:rsidRPr="6BEB6C5B" w:rsidR="6BEB6C5B">
        <w:rPr>
          <w:color w:val="000000" w:themeColor="text1" w:themeTint="FF" w:themeShade="FF"/>
        </w:rPr>
        <w:t>What is the common information listed under the TCP section of PDU Details, as compared to the      information listed under the OSI Model tab, and with which layer is it associated?</w:t>
      </w:r>
      <w:r w:rsidR="6BEB6C5B">
        <w:rPr/>
        <w:t xml:space="preserve"> They got the same SRC Port and DST port and it on layer 4</w:t>
      </w:r>
    </w:p>
    <w:p w:rsidR="00F61A58" w:rsidP="00F61A58" w:rsidRDefault="00F61A58" w14:paraId="1E200E5B" w14:textId="77777777">
      <w:pPr>
        <w:pStyle w:val="AnswerLineL50"/>
      </w:pPr>
      <w:r>
        <w:t>Type your answers here.</w:t>
      </w:r>
    </w:p>
    <w:p w:rsidR="00F61A58" w:rsidP="6BEB6C5B" w:rsidRDefault="00F112EB" w14:paraId="23DD0891" w14:textId="3A4E0676">
      <w:pPr>
        <w:pStyle w:val="BodyTextL50"/>
        <w:rPr>
          <w:color w:val="C00000"/>
        </w:rPr>
      </w:pPr>
      <w:r w:rsidR="6BEB6C5B">
        <w:rPr/>
        <w:t xml:space="preserve">What is the </w:t>
      </w:r>
      <w:r w:rsidRPr="6BEB6C5B" w:rsidR="6BEB6C5B">
        <w:rPr>
          <w:b w:val="1"/>
          <w:bCs w:val="1"/>
        </w:rPr>
        <w:t>Host</w:t>
      </w:r>
      <w:r w:rsidR="6BEB6C5B">
        <w:rPr/>
        <w:t xml:space="preserve"> listed under the </w:t>
      </w:r>
      <w:r w:rsidRPr="6BEB6C5B" w:rsidR="6BEB6C5B">
        <w:rPr>
          <w:b w:val="1"/>
          <w:bCs w:val="1"/>
        </w:rPr>
        <w:t xml:space="preserve">HTTP </w:t>
      </w:r>
      <w:r w:rsidR="6BEB6C5B">
        <w:rPr/>
        <w:t xml:space="preserve">section of the </w:t>
      </w:r>
      <w:r w:rsidRPr="6BEB6C5B" w:rsidR="6BEB6C5B">
        <w:rPr>
          <w:b w:val="1"/>
          <w:bCs w:val="1"/>
        </w:rPr>
        <w:t>PDU Details</w:t>
      </w:r>
      <w:r w:rsidR="6BEB6C5B">
        <w:rPr/>
        <w:t xml:space="preserve">? What layer would this information be associated with under the </w:t>
      </w:r>
      <w:r w:rsidRPr="6BEB6C5B" w:rsidR="6BEB6C5B">
        <w:rPr>
          <w:b w:val="1"/>
          <w:bCs w:val="1"/>
        </w:rPr>
        <w:t xml:space="preserve">OSI Model </w:t>
      </w:r>
      <w:r w:rsidR="6BEB6C5B">
        <w:rPr/>
        <w:t xml:space="preserve">tab? </w:t>
      </w:r>
      <w:r w:rsidRPr="6BEB6C5B" w:rsidR="6BEB6C5B">
        <w:rPr>
          <w:color w:val="C00000"/>
        </w:rPr>
        <w:t>www.osi.local</w:t>
      </w:r>
    </w:p>
    <w:p w:rsidR="00F61A58" w:rsidP="00F61A58" w:rsidRDefault="00F61A58" w14:paraId="719E717F" w14:textId="77777777">
      <w:pPr>
        <w:pStyle w:val="AnswerLineL50"/>
      </w:pPr>
      <w:r>
        <w:t>Type your answers here.</w:t>
      </w:r>
    </w:p>
    <w:p w:rsidRPr="00B17740" w:rsidR="00F112EB" w:rsidP="00F112EB" w:rsidRDefault="00F112EB" w14:paraId="353EF6AA" w14:textId="1EB0084C">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rsidRPr="0075225A" w:rsidR="00F112EB" w:rsidP="00F112EB" w:rsidRDefault="00F112EB" w14:paraId="4B899C3E" w14:textId="0B672E38">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rsidR="00025812" w:rsidP="00025812" w:rsidRDefault="00025812" w14:paraId="793BD11C" w14:textId="77777777">
      <w:pPr>
        <w:pStyle w:val="Heading4"/>
      </w:pPr>
      <w:r>
        <w:t>Question:</w:t>
      </w:r>
    </w:p>
    <w:p w:rsidR="00025812" w:rsidP="6BEB6C5B" w:rsidRDefault="00F112EB" w14:paraId="7964BCAA" w14:textId="7C5CCAB8">
      <w:pPr>
        <w:pStyle w:val="SubStepAlpha"/>
        <w:numPr>
          <w:ilvl w:val="0"/>
          <w:numId w:val="0"/>
        </w:numPr>
        <w:spacing w:before="0"/>
        <w:ind w:left="720"/>
        <w:rPr>
          <w:color w:val="C00000"/>
        </w:rPr>
      </w:pPr>
      <w:r w:rsidR="6BEB6C5B">
        <w:rPr/>
        <w:t xml:space="preserve">Comparing the information displayed in the </w:t>
      </w:r>
      <w:r w:rsidRPr="6BEB6C5B" w:rsidR="6BEB6C5B">
        <w:rPr>
          <w:b w:val="1"/>
          <w:bCs w:val="1"/>
        </w:rPr>
        <w:t>In Layers</w:t>
      </w:r>
      <w:r w:rsidR="6BEB6C5B">
        <w:rPr/>
        <w:t xml:space="preserve"> column with that of the </w:t>
      </w:r>
      <w:r w:rsidRPr="6BEB6C5B" w:rsidR="6BEB6C5B">
        <w:rPr>
          <w:b w:val="1"/>
          <w:bCs w:val="1"/>
        </w:rPr>
        <w:t>Out Layers</w:t>
      </w:r>
      <w:r w:rsidR="6BEB6C5B">
        <w:rPr/>
        <w:t xml:space="preserve"> column, what are the major differences? </w:t>
      </w:r>
      <w:r w:rsidRPr="6BEB6C5B" w:rsidR="6BEB6C5B">
        <w:rPr>
          <w:color w:val="C00000"/>
        </w:rPr>
        <w:t xml:space="preserve">The Src and </w:t>
      </w:r>
      <w:r w:rsidRPr="6BEB6C5B" w:rsidR="6BEB6C5B">
        <w:rPr>
          <w:color w:val="C00000"/>
        </w:rPr>
        <w:t>Dst</w:t>
      </w:r>
      <w:r w:rsidRPr="6BEB6C5B" w:rsidR="6BEB6C5B">
        <w:rPr>
          <w:color w:val="C00000"/>
        </w:rPr>
        <w:t xml:space="preserve"> Ports have been swapped, and </w:t>
      </w:r>
      <w:r w:rsidRPr="6BEB6C5B" w:rsidR="6BEB6C5B">
        <w:rPr>
          <w:color w:val="C00000"/>
        </w:rPr>
        <w:t>Src</w:t>
      </w:r>
      <w:r w:rsidRPr="6BEB6C5B" w:rsidR="6BEB6C5B">
        <w:rPr>
          <w:color w:val="C00000"/>
        </w:rPr>
        <w:t xml:space="preserve"> and </w:t>
      </w:r>
      <w:r w:rsidRPr="6BEB6C5B" w:rsidR="6BEB6C5B">
        <w:rPr>
          <w:color w:val="C00000"/>
        </w:rPr>
        <w:t>Dst</w:t>
      </w:r>
      <w:r w:rsidRPr="6BEB6C5B" w:rsidR="6BEB6C5B">
        <w:rPr>
          <w:color w:val="C00000"/>
        </w:rPr>
        <w:t xml:space="preserve"> IPs and MAC address have been swapped too</w:t>
      </w:r>
    </w:p>
    <w:p w:rsidR="00025812" w:rsidP="00025812" w:rsidRDefault="00F112EB" w14:paraId="0D18BFB2" w14:textId="75EBC12B">
      <w:pPr>
        <w:pStyle w:val="SubStepAlpha"/>
        <w:numPr>
          <w:ilvl w:val="0"/>
          <w:numId w:val="0"/>
        </w:numPr>
        <w:spacing w:before="0"/>
        <w:ind w:left="720"/>
        <w:rPr/>
      </w:pPr>
    </w:p>
    <w:p w:rsidR="00025812" w:rsidP="6BEB6C5B" w:rsidRDefault="00F112EB" w14:paraId="06D2102B" w14:textId="030DF6F7">
      <w:pPr>
        <w:pStyle w:val="SubStepAlpha"/>
        <w:numPr>
          <w:ilvl w:val="0"/>
          <w:numId w:val="0"/>
        </w:numPr>
        <w:spacing w:before="0"/>
        <w:ind/>
        <w:rPr/>
      </w:pPr>
    </w:p>
    <w:p w:rsidR="00025812" w:rsidP="00025812" w:rsidRDefault="00025812" w14:paraId="43C2F1CD" w14:textId="77777777">
      <w:pPr>
        <w:pStyle w:val="AnswerLineL50"/>
      </w:pPr>
      <w:r>
        <w:t>Type your answers here.</w:t>
      </w:r>
    </w:p>
    <w:p w:rsidRPr="00085764" w:rsidR="00F112EB" w:rsidP="6BEB6C5B" w:rsidRDefault="00F112EB" w14:paraId="5F673F50" w14:textId="5685FDA3">
      <w:pPr>
        <w:pStyle w:val="SubStepAlpha"/>
        <w:numPr>
          <w:ilvl w:val="0"/>
          <w:numId w:val="0"/>
        </w:numPr>
        <w:rPr>
          <w:shd w:val="clear" w:color="auto" w:fill="BFBFBF"/>
        </w:rPr>
      </w:pPr>
      <w:r w:rsidR="6BEB6C5B">
        <w:rPr/>
        <w:t xml:space="preserve">Click the </w:t>
      </w:r>
      <w:r w:rsidRPr="6BEB6C5B" w:rsidR="6BEB6C5B">
        <w:rPr>
          <w:b w:val="1"/>
          <w:bCs w:val="1"/>
        </w:rPr>
        <w:t>Inbound and O</w:t>
      </w:r>
      <w:r w:rsidRPr="6BEB6C5B" w:rsidR="6BEB6C5B">
        <w:rPr>
          <w:b w:val="1"/>
          <w:bCs w:val="1"/>
        </w:rPr>
        <w:t>utbound PDU Details</w:t>
      </w:r>
      <w:r w:rsidR="6BEB6C5B">
        <w:rPr/>
        <w:t xml:space="preserve"> tab. </w:t>
      </w:r>
      <w:r w:rsidR="6BEB6C5B">
        <w:rPr/>
        <w:t>Review the PDU details.</w:t>
      </w:r>
    </w:p>
    <w:p w:rsidRPr="00025812" w:rsidR="00025812" w:rsidP="6BEB6C5B" w:rsidRDefault="00F112EB" w14:paraId="395F46D7" w14:textId="77777777">
      <w:pPr>
        <w:pStyle w:val="SubStepAlpha"/>
        <w:numPr>
          <w:ilvl w:val="0"/>
          <w:numId w:val="0"/>
        </w:numPr>
        <w:rPr>
          <w:shd w:val="clear" w:color="auto" w:fill="BFBFBF"/>
        </w:rPr>
      </w:pPr>
      <w:r w:rsidR="6BEB6C5B">
        <w:rPr/>
        <w:t xml:space="preserve">Click the last colored square box under the </w:t>
      </w:r>
      <w:r w:rsidRPr="6BEB6C5B" w:rsidR="6BEB6C5B">
        <w:rPr>
          <w:b w:val="1"/>
          <w:bCs w:val="1"/>
        </w:rPr>
        <w:t>Info</w:t>
      </w:r>
      <w:r w:rsidR="6BEB6C5B">
        <w:rPr/>
        <w:t xml:space="preserve"> column.</w:t>
      </w:r>
    </w:p>
    <w:p w:rsidRPr="00025812" w:rsidR="00025812" w:rsidP="00025812" w:rsidRDefault="00025812" w14:paraId="172D820C" w14:textId="77777777">
      <w:pPr>
        <w:pStyle w:val="Heading4"/>
        <w:rPr>
          <w:shd w:val="clear" w:color="auto" w:fill="BFBFBF"/>
        </w:rPr>
      </w:pPr>
      <w:r>
        <w:t>Question:</w:t>
      </w:r>
    </w:p>
    <w:p w:rsidRPr="00AB5482" w:rsidR="00F112EB" w:rsidP="6BEB6C5B" w:rsidRDefault="00F112EB" w14:paraId="47E2B4F7" w14:textId="45F83A01">
      <w:pPr>
        <w:pStyle w:val="BodyTextL50"/>
        <w:spacing w:before="0"/>
        <w:rPr>
          <w:color w:val="C00000"/>
          <w:shd w:val="clear" w:color="auto" w:fill="BFBFBF"/>
        </w:rPr>
      </w:pPr>
      <w:r w:rsidR="6BEB6C5B">
        <w:rPr/>
        <w:t xml:space="preserve">How many tabs are displayed </w:t>
      </w:r>
      <w:r w:rsidR="6BEB6C5B">
        <w:rPr/>
        <w:t>with</w:t>
      </w:r>
      <w:r w:rsidR="6BEB6C5B">
        <w:rPr/>
        <w:t xml:space="preserve"> this event? Explain. </w:t>
      </w:r>
      <w:r w:rsidRPr="6BEB6C5B" w:rsidR="6BEB6C5B">
        <w:rPr>
          <w:color w:val="C00000"/>
        </w:rPr>
        <w:t xml:space="preserve">There are 2 tabs </w:t>
      </w:r>
      <w:r w:rsidRPr="6BEB6C5B" w:rsidR="6BEB6C5B">
        <w:rPr>
          <w:color w:val="C00000"/>
        </w:rPr>
        <w:t>are displayed</w:t>
      </w:r>
      <w:r w:rsidRPr="6BEB6C5B" w:rsidR="6BEB6C5B">
        <w:rPr>
          <w:color w:val="C00000"/>
        </w:rPr>
        <w:t xml:space="preserve">, the OSI Model and Inbound PDU details. Because The Web Server is replayed back to Web Client </w:t>
      </w:r>
      <w:r w:rsidRPr="6BEB6C5B" w:rsidR="6BEB6C5B">
        <w:rPr>
          <w:color w:val="C00000"/>
        </w:rPr>
        <w:t>and also</w:t>
      </w:r>
      <w:r w:rsidRPr="6BEB6C5B" w:rsidR="6BEB6C5B">
        <w:rPr>
          <w:color w:val="C00000"/>
        </w:rPr>
        <w:t xml:space="preserve"> Web Client receives the replay from the Web Server.</w:t>
      </w:r>
    </w:p>
    <w:p w:rsidR="00F112EB" w:rsidP="004039CE" w:rsidRDefault="00F112EB" w14:paraId="7ED49100" w14:textId="77777777">
      <w:pPr>
        <w:pStyle w:val="Heading2"/>
      </w:pPr>
      <w:r w:rsidRPr="008C6297">
        <w:t>Display Elements of</w:t>
      </w:r>
      <w:r>
        <w:t xml:space="preserve"> the</w:t>
      </w:r>
      <w:r w:rsidRPr="008C6297">
        <w:t xml:space="preserve"> TCP/IP Protocol Suite</w:t>
      </w:r>
    </w:p>
    <w:p w:rsidR="00F112EB" w:rsidP="00F112EB" w:rsidRDefault="00F112EB" w14:paraId="3BCBAF9A" w14:textId="67444FAD">
      <w:pPr>
        <w:pStyle w:val="BodyTextL25"/>
      </w:pPr>
      <w:r>
        <w:t>In Part 2 of this activity, you will use the Packet Tracer Simulation mode to view and examine some of the other protocols comprising of TCP/IP suite.</w:t>
      </w:r>
    </w:p>
    <w:p w:rsidR="00F112EB" w:rsidP="00F112EB" w:rsidRDefault="00F112EB" w14:paraId="101C7181" w14:textId="77777777">
      <w:pPr>
        <w:pStyle w:val="Heading3"/>
      </w:pPr>
      <w:r>
        <w:t>View Additional Events</w:t>
      </w:r>
    </w:p>
    <w:p w:rsidR="00F112EB" w:rsidP="00F112EB" w:rsidRDefault="00F112EB" w14:paraId="2E3B0B13" w14:textId="77777777">
      <w:pPr>
        <w:pStyle w:val="SubStepAlpha"/>
      </w:pPr>
      <w:r>
        <w:t>Close any open PDU information windows.</w:t>
      </w:r>
    </w:p>
    <w:p w:rsidR="00F112EB" w:rsidP="00F112EB" w:rsidRDefault="00F112EB" w14:paraId="2A24ADFF" w14:textId="44FDA8C6">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rsidR="004039CE" w:rsidP="004039CE" w:rsidRDefault="004039CE" w14:paraId="5C33DE29" w14:textId="77777777">
      <w:pPr>
        <w:pStyle w:val="Heading4"/>
      </w:pPr>
      <w:r>
        <w:t>Question:</w:t>
      </w:r>
    </w:p>
    <w:p w:rsidR="004039CE" w:rsidP="6BEB6C5B" w:rsidRDefault="00F112EB" w14:paraId="4CDEB285" w14:textId="2E5029E5">
      <w:pPr>
        <w:pStyle w:val="BodyTextL50"/>
        <w:spacing w:before="0"/>
        <w:rPr>
          <w:color w:val="C00000"/>
        </w:rPr>
      </w:pPr>
      <w:r w:rsidR="6BEB6C5B">
        <w:rPr/>
        <w:t xml:space="preserve">What </w:t>
      </w:r>
      <w:r w:rsidR="6BEB6C5B">
        <w:rPr/>
        <w:t>additional</w:t>
      </w:r>
      <w:r w:rsidR="6BEB6C5B">
        <w:rPr/>
        <w:t xml:space="preserve"> Event Types are displayed? </w:t>
      </w:r>
      <w:r w:rsidRPr="6BEB6C5B" w:rsidR="6BEB6C5B">
        <w:rPr>
          <w:color w:val="C00000"/>
        </w:rPr>
        <w:t>.DNS</w:t>
      </w:r>
      <w:r w:rsidRPr="6BEB6C5B" w:rsidR="6BEB6C5B">
        <w:rPr>
          <w:color w:val="C00000"/>
        </w:rPr>
        <w:t>, TCP, HTTP.</w:t>
      </w:r>
      <w:r>
        <w:br/>
      </w:r>
    </w:p>
    <w:p w:rsidR="004039CE" w:rsidP="000C1D7F" w:rsidRDefault="004039CE" w14:paraId="16737A2D" w14:textId="77777777">
      <w:pPr>
        <w:pStyle w:val="AnswerLineL50"/>
        <w:spacing w:before="600" w:after="600"/>
      </w:pPr>
      <w:r>
        <w:t>Type your answers here.</w:t>
      </w:r>
    </w:p>
    <w:p w:rsidR="00F112EB" w:rsidP="00F112EB" w:rsidRDefault="00F112EB" w14:paraId="3D06F895" w14:textId="72C9D92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rsidR="00F112EB" w:rsidP="00F112EB" w:rsidRDefault="00F112EB" w14:paraId="4F7B3C14" w14:textId="74602F24">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rsidR="004039CE" w:rsidP="00F112EB" w:rsidRDefault="00F112EB" w14:paraId="45BC9DD6" w14:textId="77777777">
      <w:pPr>
        <w:pStyle w:val="SubStepAlpha"/>
      </w:pPr>
      <w:r>
        <w:t xml:space="preserve">Click the </w:t>
      </w:r>
      <w:r>
        <w:rPr>
          <w:b/>
        </w:rPr>
        <w:t xml:space="preserve">Outbound PDU Details </w:t>
      </w:r>
      <w:r>
        <w:t>tab.</w:t>
      </w:r>
    </w:p>
    <w:p w:rsidR="004039CE" w:rsidP="004039CE" w:rsidRDefault="004039CE" w14:paraId="6FFFFB06" w14:textId="77777777">
      <w:pPr>
        <w:pStyle w:val="Heading4"/>
      </w:pPr>
      <w:r>
        <w:t>Question:</w:t>
      </w:r>
    </w:p>
    <w:p w:rsidR="00F112EB" w:rsidP="6BEB6C5B" w:rsidRDefault="00F112EB" w14:paraId="4A4DFEAE" w14:textId="4D1EC8C7">
      <w:pPr>
        <w:pStyle w:val="BodyTextL50"/>
        <w:spacing w:before="0"/>
        <w:rPr>
          <w:color w:val="C00000"/>
        </w:rPr>
      </w:pPr>
      <w:r w:rsidR="6BEB6C5B">
        <w:rPr/>
        <w:t xml:space="preserve">What information is listed in the </w:t>
      </w:r>
      <w:r w:rsidRPr="6BEB6C5B" w:rsidR="6BEB6C5B">
        <w:rPr>
          <w:b w:val="1"/>
          <w:bCs w:val="1"/>
        </w:rPr>
        <w:t xml:space="preserve">NAME </w:t>
      </w:r>
      <w:r w:rsidR="6BEB6C5B">
        <w:rPr/>
        <w:t xml:space="preserve">field: in the DNS QUERY section? </w:t>
      </w:r>
      <w:r w:rsidRPr="6BEB6C5B" w:rsidR="6BEB6C5B">
        <w:rPr>
          <w:color w:val="C00000"/>
        </w:rPr>
        <w:t>NAME(</w:t>
      </w:r>
      <w:r w:rsidRPr="6BEB6C5B" w:rsidR="6BEB6C5B">
        <w:rPr>
          <w:color w:val="C00000"/>
        </w:rPr>
        <w:t>Variable Length</w:t>
      </w:r>
      <w:r w:rsidRPr="6BEB6C5B" w:rsidR="6BEB6C5B">
        <w:rPr>
          <w:color w:val="C00000"/>
        </w:rPr>
        <w:t>):www</w:t>
      </w:r>
      <w:r w:rsidRPr="6BEB6C5B" w:rsidR="6BEB6C5B">
        <w:rPr>
          <w:color w:val="C00000"/>
        </w:rPr>
        <w:t>.osi.local</w:t>
      </w:r>
    </w:p>
    <w:p w:rsidR="004039CE" w:rsidP="004039CE" w:rsidRDefault="004039CE" w14:paraId="2D302976" w14:textId="77777777">
      <w:pPr>
        <w:pStyle w:val="AnswerLineL50"/>
      </w:pPr>
      <w:r>
        <w:t>Type your answers here.</w:t>
      </w:r>
    </w:p>
    <w:p w:rsidR="004039CE" w:rsidP="00F112EB" w:rsidRDefault="00F112EB" w14:paraId="1ADB4914" w14:textId="77777777">
      <w:pPr>
        <w:pStyle w:val="SubStepAlpha"/>
      </w:pPr>
      <w:r>
        <w:t xml:space="preserve">Click the last DNS </w:t>
      </w:r>
      <w:r w:rsidRPr="00856191">
        <w:rPr>
          <w:b/>
        </w:rPr>
        <w:t>Info</w:t>
      </w:r>
      <w:r>
        <w:t xml:space="preserve"> colored square box in the event</w:t>
      </w:r>
      <w:r w:rsidR="004039CE">
        <w:t xml:space="preserve"> list.</w:t>
      </w:r>
    </w:p>
    <w:p w:rsidR="004039CE" w:rsidP="004039CE" w:rsidRDefault="004039CE" w14:paraId="698F48E6" w14:textId="77777777">
      <w:pPr>
        <w:pStyle w:val="Heading4"/>
      </w:pPr>
      <w:r>
        <w:t>Questions:</w:t>
      </w:r>
    </w:p>
    <w:p w:rsidR="00F112EB" w:rsidP="004039CE" w:rsidRDefault="004A672C" w14:paraId="38EC8815" w14:textId="57D58298">
      <w:pPr>
        <w:pStyle w:val="BodyTextL50"/>
        <w:spacing w:before="0"/>
        <w:rPr/>
      </w:pPr>
      <w:r w:rsidR="6BEB6C5B">
        <w:rPr/>
        <w:t xml:space="preserve">At which device was the PDU captured? </w:t>
      </w:r>
      <w:r w:rsidRPr="6BEB6C5B" w:rsidR="6BEB6C5B">
        <w:rPr>
          <w:color w:val="C00000"/>
        </w:rPr>
        <w:t>At Device: Web Client</w:t>
      </w:r>
    </w:p>
    <w:p w:rsidR="004039CE" w:rsidP="004039CE" w:rsidRDefault="004039CE" w14:paraId="652D5003" w14:textId="77777777">
      <w:pPr>
        <w:pStyle w:val="AnswerLineL50"/>
      </w:pPr>
      <w:r>
        <w:t>Type your answers here.</w:t>
      </w:r>
    </w:p>
    <w:p w:rsidR="00F112EB" w:rsidP="00F112EB" w:rsidRDefault="00F112EB" w14:paraId="024EEA52" w14:textId="78AFCECA">
      <w:pPr>
        <w:pStyle w:val="BodyTextL50"/>
        <w:rPr/>
      </w:pPr>
      <w:r w:rsidR="6BEB6C5B">
        <w:rPr/>
        <w:t xml:space="preserve">What is the value listed next to </w:t>
      </w:r>
      <w:r w:rsidRPr="6BEB6C5B" w:rsidR="6BEB6C5B">
        <w:rPr>
          <w:b w:val="1"/>
          <w:bCs w:val="1"/>
        </w:rPr>
        <w:t>ADDRESS</w:t>
      </w:r>
      <w:r w:rsidR="6BEB6C5B">
        <w:rPr/>
        <w:t xml:space="preserve">: in the DNS ANSWER section of the </w:t>
      </w:r>
      <w:r w:rsidRPr="6BEB6C5B" w:rsidR="6BEB6C5B">
        <w:rPr>
          <w:b w:val="1"/>
          <w:bCs w:val="1"/>
        </w:rPr>
        <w:t>Inbound PDU Details</w:t>
      </w:r>
      <w:r w:rsidR="6BEB6C5B">
        <w:rPr/>
        <w:t xml:space="preserve">? </w:t>
      </w:r>
      <w:r w:rsidRPr="6BEB6C5B" w:rsidR="6BEB6C5B">
        <w:rPr>
          <w:color w:val="C00000"/>
        </w:rPr>
        <w:t>192.168.1.254</w:t>
      </w:r>
    </w:p>
    <w:p w:rsidR="004039CE" w:rsidP="004039CE" w:rsidRDefault="004039CE" w14:paraId="287FF17B" w14:textId="77777777">
      <w:pPr>
        <w:pStyle w:val="AnswerLineL50"/>
      </w:pPr>
      <w:r>
        <w:t>Type your answers here.</w:t>
      </w:r>
    </w:p>
    <w:p w:rsidRPr="004039CE" w:rsidR="004039CE" w:rsidP="00F112EB" w:rsidRDefault="00F112EB" w14:paraId="26E92863" w14:textId="77777777">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rsidRPr="004039CE" w:rsidR="004039CE" w:rsidP="004039CE" w:rsidRDefault="004039CE" w14:paraId="59BF2AEA" w14:textId="77777777">
      <w:pPr>
        <w:pStyle w:val="Heading4"/>
        <w:rPr>
          <w:shd w:val="clear" w:color="auto" w:fill="BFBFBF"/>
        </w:rPr>
      </w:pPr>
      <w:r>
        <w:t>Question:</w:t>
      </w:r>
    </w:p>
    <w:p w:rsidR="00F112EB" w:rsidP="6BEB6C5B" w:rsidRDefault="00F112EB" w14:paraId="65553D81" w14:textId="5D2A7A3C">
      <w:pPr>
        <w:pStyle w:val="BodyTextL50"/>
        <w:spacing w:before="0"/>
        <w:rPr>
          <w:color w:val="C00000"/>
        </w:rPr>
      </w:pPr>
      <w:r w:rsidR="6BEB6C5B">
        <w:rPr/>
        <w:t xml:space="preserve">In the numbered list directly below the </w:t>
      </w:r>
      <w:r w:rsidRPr="6BEB6C5B" w:rsidR="6BEB6C5B">
        <w:rPr>
          <w:b w:val="1"/>
          <w:bCs w:val="1"/>
        </w:rPr>
        <w:t>In Layers</w:t>
      </w:r>
      <w:r w:rsidR="6BEB6C5B">
        <w:rPr/>
        <w:t xml:space="preserve"> and </w:t>
      </w:r>
      <w:r w:rsidRPr="6BEB6C5B" w:rsidR="6BEB6C5B">
        <w:rPr>
          <w:b w:val="1"/>
          <w:bCs w:val="1"/>
        </w:rPr>
        <w:t>Out Layers</w:t>
      </w:r>
      <w:r w:rsidR="6BEB6C5B">
        <w:rPr/>
        <w:t>, what is the information displayed under items 4 and 5?</w:t>
      </w:r>
      <w:r w:rsidRPr="6BEB6C5B" w:rsidR="6BEB6C5B">
        <w:rPr>
          <w:color w:val="C00000"/>
        </w:rPr>
        <w:t xml:space="preserve"> 4. The TCP connection is successful. 5. The device sets the connection state to ESTABLISHED</w:t>
      </w:r>
    </w:p>
    <w:p w:rsidR="00F112EB" w:rsidP="004039CE" w:rsidRDefault="00F112EB" w14:paraId="15DE41C1" w14:textId="398FBF37">
      <w:pPr>
        <w:pStyle w:val="BodyTextL50"/>
        <w:spacing w:before="0"/>
        <w:rPr/>
      </w:pPr>
    </w:p>
    <w:p w:rsidRPr="009B40F4" w:rsidR="004039CE" w:rsidP="004039CE" w:rsidRDefault="004039CE" w14:paraId="0A8D4E6D" w14:textId="77777777">
      <w:pPr>
        <w:pStyle w:val="AnswerLineL50"/>
        <w:rPr>
          <w:shd w:val="clear" w:color="auto" w:fill="BFBFBF"/>
        </w:rPr>
      </w:pPr>
      <w:r>
        <w:t>Type your answers here.</w:t>
      </w:r>
    </w:p>
    <w:p w:rsidR="00F112EB" w:rsidP="00F112EB" w:rsidRDefault="00F112EB" w14:paraId="11940C6A" w14:textId="77777777">
      <w:pPr>
        <w:pStyle w:val="BodyTextL50"/>
      </w:pPr>
      <w:r>
        <w:t>TCP manages the connecting and disconnecting of the communications channel along with other responsibilities. This particular event shows that the communication channel has been ESTABLISHED.</w:t>
      </w:r>
    </w:p>
    <w:p w:rsidR="004039CE" w:rsidP="00F112EB" w:rsidRDefault="00F112EB" w14:paraId="77ACF2CE" w14:textId="77777777">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rsidR="004039CE" w:rsidP="004039CE" w:rsidRDefault="004039CE" w14:paraId="40EBC0CC" w14:textId="77777777">
      <w:pPr>
        <w:pStyle w:val="Heading4"/>
      </w:pPr>
      <w:r>
        <w:t>Question:</w:t>
      </w:r>
    </w:p>
    <w:p w:rsidR="004039CE" w:rsidP="004039CE" w:rsidRDefault="00F112EB" w14:paraId="6EE587DE" w14:textId="5A296F72">
      <w:pPr>
        <w:pStyle w:val="BodyTextL50"/>
        <w:spacing w:before="0"/>
        <w:rPr/>
      </w:pPr>
      <w:r w:rsidR="6BEB6C5B">
        <w:rPr/>
        <w:t xml:space="preserve">What is the purpose of this event, based on the information provided in the last item in the list (should be item 4)? </w:t>
      </w:r>
      <w:r w:rsidRPr="6BEB6C5B" w:rsidR="6BEB6C5B">
        <w:rPr>
          <w:color w:val="C00000"/>
        </w:rPr>
        <w:t>The device sets the connection state to CLOSED.</w:t>
      </w:r>
    </w:p>
    <w:p w:rsidR="004039CE" w:rsidP="004039CE" w:rsidRDefault="00F112EB" w14:paraId="2F50249B" w14:textId="6C4815FD">
      <w:pPr>
        <w:pStyle w:val="BodyTextL50"/>
        <w:spacing w:before="0"/>
        <w:rPr/>
      </w:pPr>
    </w:p>
    <w:p w:rsidRPr="004039CE" w:rsidR="004039CE" w:rsidP="004039CE" w:rsidRDefault="004039CE" w14:paraId="309927A0" w14:textId="77777777">
      <w:pPr>
        <w:pStyle w:val="AnswerLineL50"/>
      </w:pPr>
      <w:r w:rsidRPr="004039CE">
        <w:t>Type your answers here.</w:t>
      </w:r>
    </w:p>
    <w:p w:rsidR="00F112EB" w:rsidP="00F112EB" w:rsidRDefault="00F112EB" w14:paraId="3F263B7A" w14:textId="77777777">
      <w:pPr>
        <w:pStyle w:val="Heading1"/>
        <w:numPr>
          <w:ilvl w:val="0"/>
          <w:numId w:val="3"/>
        </w:numPr>
      </w:pPr>
      <w:r>
        <w:t>Challenge</w:t>
      </w:r>
      <w:r w:rsidR="004039CE">
        <w:t xml:space="preserve"> Questions</w:t>
      </w:r>
    </w:p>
    <w:p w:rsidR="004039CE" w:rsidP="004039CE" w:rsidRDefault="00F112EB" w14:paraId="38C48313" w14:textId="77777777">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rsidR="004039CE" w:rsidP="00F112EB" w:rsidRDefault="00F112EB" w14:paraId="65E53BE1" w14:textId="3FEA68F8">
      <w:pPr>
        <w:pStyle w:val="BodyTextL25"/>
        <w:rPr/>
      </w:pPr>
      <w:r w:rsidR="6BEB6C5B">
        <w:rPr/>
        <w:t xml:space="preserve">Based on the information that was inspected during the Packet Tracer capture, what port number is the </w:t>
      </w:r>
      <w:r w:rsidRPr="6BEB6C5B" w:rsidR="6BEB6C5B">
        <w:rPr>
          <w:b w:val="1"/>
          <w:bCs w:val="1"/>
        </w:rPr>
        <w:t>Web Server</w:t>
      </w:r>
      <w:r w:rsidR="6BEB6C5B">
        <w:rPr/>
        <w:t xml:space="preserve"> listening on for the web request? </w:t>
      </w:r>
      <w:r w:rsidRPr="6BEB6C5B" w:rsidR="6BEB6C5B">
        <w:rPr>
          <w:color w:val="C00000"/>
        </w:rPr>
        <w:t>The first HTTP PDU being requested by the Web Client shows port 80 under the layer 4 DST port.</w:t>
      </w:r>
      <w:r>
        <w:br/>
      </w:r>
    </w:p>
    <w:p w:rsidR="004039CE" w:rsidP="004039CE" w:rsidRDefault="004039CE" w14:paraId="2637079F" w14:textId="77777777">
      <w:pPr>
        <w:pStyle w:val="AnswerLineL25"/>
      </w:pPr>
      <w:r>
        <w:t>Type your answers</w:t>
      </w:r>
      <w:bookmarkStart w:name="_GoBack" w:id="1"/>
      <w:bookmarkEnd w:id="1"/>
      <w:r>
        <w:t xml:space="preserve"> here.</w:t>
      </w:r>
    </w:p>
    <w:p w:rsidR="004039CE" w:rsidP="6BEB6C5B" w:rsidRDefault="00F112EB" w14:paraId="53D380F6" w14:textId="29746B94">
      <w:pPr>
        <w:pStyle w:val="BodyTextL25"/>
        <w:rPr>
          <w:color w:val="C00000"/>
        </w:rPr>
      </w:pPr>
      <w:r w:rsidR="6BEB6C5B">
        <w:rPr/>
        <w:t xml:space="preserve">What port is the </w:t>
      </w:r>
      <w:r w:rsidRPr="6BEB6C5B" w:rsidR="6BEB6C5B">
        <w:rPr>
          <w:b w:val="1"/>
          <w:bCs w:val="1"/>
        </w:rPr>
        <w:t>Web Server</w:t>
      </w:r>
      <w:r w:rsidR="6BEB6C5B">
        <w:rPr/>
        <w:t xml:space="preserve"> listening on for a DNS request? </w:t>
      </w:r>
      <w:r w:rsidRPr="6BEB6C5B" w:rsidR="6BEB6C5B">
        <w:rPr>
          <w:color w:val="C00000"/>
        </w:rPr>
        <w:t>The first DNS PDU being requested by the Web Client shows a layer 4 destination of port 53.</w:t>
      </w:r>
    </w:p>
    <w:p w:rsidR="004039CE" w:rsidP="00F112EB" w:rsidRDefault="00F112EB" w14:paraId="079DB1A5" w14:textId="19BC9228">
      <w:pPr>
        <w:pStyle w:val="BodyTextL25"/>
        <w:rPr/>
      </w:pPr>
    </w:p>
    <w:p w:rsidR="004039CE" w:rsidP="00F112EB" w:rsidRDefault="00F112EB" w14:paraId="42B826CD" w14:textId="1E00E27C">
      <w:pPr>
        <w:pStyle w:val="BodyTextL25"/>
        <w:rPr/>
      </w:pPr>
    </w:p>
    <w:p w:rsidR="004039CE" w:rsidP="004039CE" w:rsidRDefault="004039CE" w14:paraId="2DB5518D" w14:textId="77777777">
      <w:pPr>
        <w:pStyle w:val="AnswerLineL25"/>
      </w:pPr>
      <w:r>
        <w:t>Type your answers here.</w:t>
      </w:r>
    </w:p>
    <w:p w:rsidRPr="006A3D54" w:rsidR="006A3D54" w:rsidP="006A3D54" w:rsidRDefault="006A3D54" w14:paraId="3BA7F194" w14:textId="09F00846">
      <w:pPr>
        <w:pStyle w:val="ConfigWindow"/>
      </w:pPr>
      <w:r w:rsidRPr="006A3D54">
        <w:t>End of Document</w:t>
      </w:r>
    </w:p>
    <w:sectPr w:rsidRPr="006A3D54" w:rsidR="006A3D54" w:rsidSect="009C3182">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7AE" w:rsidP="00710659" w:rsidRDefault="004F37AE" w14:paraId="72975854" w14:textId="77777777">
      <w:pPr>
        <w:spacing w:after="0" w:line="240" w:lineRule="auto"/>
      </w:pPr>
      <w:r>
        <w:separator/>
      </w:r>
    </w:p>
    <w:p w:rsidR="004F37AE" w:rsidRDefault="004F37AE" w14:paraId="3324965D" w14:textId="77777777"/>
  </w:endnote>
  <w:endnote w:type="continuationSeparator" w:id="0">
    <w:p w:rsidR="004F37AE" w:rsidP="00710659" w:rsidRDefault="004F37AE" w14:paraId="7E3F840F" w14:textId="77777777">
      <w:pPr>
        <w:spacing w:after="0" w:line="240" w:lineRule="auto"/>
      </w:pPr>
      <w:r>
        <w:continuationSeparator/>
      </w:r>
    </w:p>
    <w:p w:rsidR="004F37AE" w:rsidRDefault="004F37AE" w14:paraId="65BA23C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14:paraId="41C1B37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882B63" w:rsidR="00926CB2" w:rsidP="00E859E3" w:rsidRDefault="008E00D5" w14:paraId="583FCE83" w14:textId="764BD0BB">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t xml:space="preserve"> - </w:t>
    </w:r>
    <w:r>
      <w:fldChar w:fldCharType="begin"/>
    </w:r>
    <w:r>
      <w:instrText xml:space="preserve"> SAVEDATE  \@ "yyyy"  \* MERGEFORMAT </w:instrText>
    </w:r>
    <w:r>
      <w:fldChar w:fldCharType="separate"/>
    </w:r>
    <w:r w:rsidR="0024348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Pr="0046747B" w:rsidR="00882B63">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882B63" w:rsidR="00882B63" w:rsidP="00E859E3" w:rsidRDefault="00882B63" w14:paraId="27B23B78" w14:textId="21FB309D">
    <w:pPr>
      <w:pStyle w:val="Footer"/>
      <w:rPr>
        <w:szCs w:val="16"/>
      </w:rPr>
    </w:pPr>
    <w:r w:rsidRPr="00B31F19">
      <w:rPr>
        <w:rFonts w:ascii="Symbol" w:hAnsi="Symbol" w:eastAsia="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43484">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7AE" w:rsidP="00710659" w:rsidRDefault="004F37AE" w14:paraId="42D054E2" w14:textId="77777777">
      <w:pPr>
        <w:spacing w:after="0" w:line="240" w:lineRule="auto"/>
      </w:pPr>
      <w:r>
        <w:separator/>
      </w:r>
    </w:p>
    <w:p w:rsidR="004F37AE" w:rsidRDefault="004F37AE" w14:paraId="4D552E27" w14:textId="77777777"/>
  </w:footnote>
  <w:footnote w:type="continuationSeparator" w:id="0">
    <w:p w:rsidR="004F37AE" w:rsidP="00710659" w:rsidRDefault="004F37AE" w14:paraId="26346E37" w14:textId="77777777">
      <w:pPr>
        <w:spacing w:after="0" w:line="240" w:lineRule="auto"/>
      </w:pPr>
      <w:r>
        <w:continuationSeparator/>
      </w:r>
    </w:p>
    <w:p w:rsidR="004F37AE" w:rsidRDefault="004F37AE" w14:paraId="44750A0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14:paraId="4526541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P="008402F2" w:rsidRDefault="00180A91" w14:paraId="2967C0F8" w14:textId="77777777">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926CB2" w:rsidP="006C3FCF" w:rsidRDefault="00882B63" w14:paraId="5FD65512" w14:textId="77777777">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0"/>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6BEB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101C"/>
  <w15:docId w15:val="{78DA12DB-7918-4F52-B920-8D0FB58ACD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D531D0"/>
    <w:rPr>
      <w:b/>
      <w:bCs/>
      <w:noProof/>
      <w:sz w:val="26"/>
      <w:szCs w:val="26"/>
    </w:rPr>
  </w:style>
  <w:style w:type="character" w:styleId="Heading2Char" w:customStyle="1">
    <w:name w:val="Heading 2 Char"/>
    <w:link w:val="Heading2"/>
    <w:uiPriority w:val="9"/>
    <w:rsid w:val="004039CE"/>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243484"/>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0C1967"/>
    <w:pPr>
      <w:spacing w:before="0" w:after="0"/>
    </w:pPr>
    <w:rPr>
      <w:i/>
      <w:color w:val="FFFFFF" w:themeColor="background1"/>
      <w:sz w:val="6"/>
    </w:rPr>
  </w:style>
  <w:style w:type="paragraph" w:styleId="SubStepAlpha" w:customStyle="1">
    <w:name w:val="SubStep Alpha"/>
    <w:basedOn w:val="BodyTextL25"/>
    <w:qFormat/>
    <w:rsid w:val="00A76665"/>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3559CC"/>
    <w:rPr>
      <w:rFonts w:ascii="Arial" w:hAnsi="Arial"/>
      <w:sz w:val="24"/>
      <w:bdr w:val="none" w:color="auto" w:sz="0" w:space="0"/>
      <w:shd w:val="clear" w:color="auto" w:fill="BFBFBF"/>
    </w:rPr>
  </w:style>
  <w:style w:type="paragraph" w:styleId="SubStepNum" w:customStyle="1">
    <w:name w:val="SubStep Num"/>
    <w:basedOn w:val="BodyTextL25"/>
    <w:qFormat/>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F06FDD"/>
    <w:rPr>
      <w:rFonts w:ascii="Courier New" w:hAnsi="Courier New"/>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BD2E86"/>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styleId="PartStepSubStepList" w:customStyle="1">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hAns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xmlns:wp14="http://schemas.microsoft.com/office/word/2010/wordml" w:rsidR="005B1919" w:rsidRDefault="009802DD" w14:paraId="72EE8D63" wp14:textId="77777777">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Investigate the TCP/IP and OSI Models in Action</dc:title>
  <dc:creator>SP</dc:creator>
  <dc:description>2013</dc:description>
  <lastModifiedBy>Jamescarl Galvez</lastModifiedBy>
  <revision>5</revision>
  <lastPrinted>2019-11-25T21:37:00.0000000Z</lastPrinted>
  <dcterms:created xsi:type="dcterms:W3CDTF">2019-11-25T21:35:00.0000000Z</dcterms:created>
  <dcterms:modified xsi:type="dcterms:W3CDTF">2024-03-31T18:22:58.4759455Z</dcterms:modified>
</coreProperties>
</file>